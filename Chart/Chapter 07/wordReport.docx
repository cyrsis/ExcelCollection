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BC4" w:rsidRDefault="00E62BC4" w:rsidP="00E62BC4"/>
    <w:p w:rsidR="00E62BC4" w:rsidRDefault="00E62BC4" w:rsidP="00E62BC4"/>
    <w:p w:rsidR="00E62BC4" w:rsidRDefault="00E62BC4" w:rsidP="00E62BC4">
      <w:bookmarkStart w:id="0" w:name="_GoBack"/>
      <w:bookmarkEnd w:id="0"/>
    </w:p>
    <w:p w:rsidR="00E62BC4" w:rsidRDefault="00E62BC4" w:rsidP="00E62BC4">
      <w:pPr>
        <w:pStyle w:val="Heading1"/>
      </w:pPr>
      <w:r>
        <w:t>Heading 1</w:t>
      </w:r>
    </w:p>
    <w:p w:rsidR="00E62BC4" w:rsidRDefault="00E62BC4" w:rsidP="00E62BC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62BC4" w:rsidRDefault="00E62BC4" w:rsidP="00E62BC4">
      <w:pPr>
        <w:pStyle w:val="Heading2"/>
      </w:pPr>
      <w:r>
        <w:t>Heading 2</w:t>
      </w:r>
    </w:p>
    <w:p w:rsidR="00E62BC4" w:rsidRDefault="00E62BC4" w:rsidP="00E62BC4">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E62BC4" w:rsidRDefault="00E62BC4" w:rsidP="00E62BC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62BC4" w:rsidRDefault="00E62BC4" w:rsidP="00E62BC4">
      <w:pPr>
        <w:pStyle w:val="Heading3"/>
        <w:rPr>
          <w:color w:val="848057" w:themeColor="accent1" w:themeShade="BF"/>
        </w:rPr>
      </w:pPr>
      <w:r>
        <w:rPr>
          <w:color w:val="848057" w:themeColor="accent1" w:themeShade="BF"/>
        </w:rPr>
        <w:t>Heading 3</w:t>
      </w:r>
    </w:p>
    <w:p w:rsidR="00E62BC4" w:rsidRDefault="00E62BC4" w:rsidP="00E62BC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2B5090" w:rsidRPr="00E62BC4" w:rsidRDefault="002B5090" w:rsidP="00E62BC4"/>
    <w:sectPr w:rsidR="002B5090" w:rsidRPr="00E62BC4">
      <w:headerReference w:type="even" r:id="rId7"/>
      <w:headerReference w:type="default" r:id="rId8"/>
      <w:footerReference w:type="even" r:id="rId9"/>
      <w:footerReference w:type="default" r:id="rId10"/>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804" w:rsidRDefault="00842804">
      <w:pPr>
        <w:spacing w:after="0" w:line="240" w:lineRule="auto"/>
      </w:pPr>
      <w:r>
        <w:separator/>
      </w:r>
    </w:p>
  </w:endnote>
  <w:endnote w:type="continuationSeparator" w:id="0">
    <w:p w:rsidR="00842804" w:rsidRDefault="0084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842804">
    <w:pPr>
      <w:pStyle w:val="Footer"/>
    </w:pPr>
    <w:r>
      <w:rPr>
        <w:noProof/>
        <w:lang w:eastAsia="en-US"/>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5090" w:rsidRDefault="008428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2B5090" w:rsidRDefault="008428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842804">
    <w:pPr>
      <w:pStyle w:val="Footer"/>
    </w:pPr>
    <w:r>
      <w:rPr>
        <w:noProof/>
        <w:lang w:eastAsia="en-US"/>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B5090" w:rsidRDefault="008428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714D0">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2B5090" w:rsidRDefault="00842804">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714D0">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804" w:rsidRDefault="00842804">
      <w:pPr>
        <w:spacing w:after="0" w:line="240" w:lineRule="auto"/>
      </w:pPr>
      <w:r>
        <w:separator/>
      </w:r>
    </w:p>
  </w:footnote>
  <w:footnote w:type="continuationSeparator" w:id="0">
    <w:p w:rsidR="00842804" w:rsidRDefault="008428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842804">
    <w:pPr>
      <w:pStyle w:val="Header"/>
    </w:pPr>
    <w:r>
      <w:rPr>
        <w:noProof/>
        <w:lang w:eastAsia="en-US"/>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F14B3744EDFA408AA4CF2DFC6E1F9F7C"/>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842804">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F14B3744EDFA408AA4CF2DFC6E1F9F7C"/>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842804">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4DBCCB"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090" w:rsidRDefault="00842804">
    <w:pPr>
      <w:pStyle w:val="Header"/>
    </w:pPr>
    <w:r>
      <w:rPr>
        <w:noProof/>
        <w:color w:val="000000"/>
        <w:lang w:eastAsia="en-US"/>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5D803CC"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842804">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showingPlcHdr/>
                      <w:dataBinding w:prefixMappings="xmlns:ns0='http://schemas.openxmlformats.org/package/2006/metadata/core-properties' xmlns:ns1='http://purl.org/dc/elements/1.1/'" w:xpath="/ns0:coreProperties[1]/ns1:title[1]" w:storeItemID="{6C3C8BC8-F283-45AE-878A-BAB7291924A1}"/>
                      <w:text/>
                    </w:sdtPr>
                    <w:sdtEndPr/>
                    <w:sdtContent>
                      <w:p w:rsidR="002B5090" w:rsidRDefault="00842804">
                        <w:pPr>
                          <w:jc w:val="center"/>
                          <w:rPr>
                            <w:color w:val="FFFFFF" w:themeColor="background1"/>
                          </w:rPr>
                        </w:pPr>
                        <w:r>
                          <w:rPr>
                            <w:color w:val="FFFFFF" w:themeColor="background1"/>
                          </w:rPr>
                          <w:t>[Type the document title]</w:t>
                        </w:r>
                      </w:p>
                    </w:sdtContent>
                  </w:sdt>
                  <w:p w:rsidR="002B5090" w:rsidRDefault="002B5090">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2B5090" w:rsidRDefault="002B5090"/>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5090" w:rsidRDefault="002B509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2B5090" w:rsidRDefault="002B5090">
                    <w:pPr>
                      <w:rPr>
                        <w:rFonts w:eastAsia="Times New Roman"/>
                      </w:rP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D0"/>
    <w:rsid w:val="002B5090"/>
    <w:rsid w:val="00842804"/>
    <w:rsid w:val="008714D0"/>
    <w:rsid w:val="00E62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B503B1-5B2D-4905-A6C2-9E504EBF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4B3744EDFA408AA4CF2DFC6E1F9F7C"/>
        <w:category>
          <w:name w:val="General"/>
          <w:gallery w:val="placeholder"/>
        </w:category>
        <w:types>
          <w:type w:val="bbPlcHdr"/>
        </w:types>
        <w:behaviors>
          <w:behavior w:val="content"/>
        </w:behaviors>
        <w:guid w:val="{6058CDCC-0153-4312-859A-EAC179FCAFE8}"/>
      </w:docPartPr>
      <w:docPartBody>
        <w:p w:rsidR="00000000" w:rsidRDefault="00C24152">
          <w:pPr>
            <w:pStyle w:val="F14B3744EDFA408AA4CF2DFC6E1F9F7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152"/>
    <w:rsid w:val="00C24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B722E5769D4B09863CE53154B8C976">
    <w:name w:val="49B722E5769D4B09863CE53154B8C976"/>
  </w:style>
  <w:style w:type="character" w:styleId="PlaceholderText">
    <w:name w:val="Placeholder Text"/>
    <w:basedOn w:val="DefaultParagraphFont"/>
    <w:uiPriority w:val="99"/>
    <w:rPr>
      <w:color w:val="808080"/>
    </w:rPr>
  </w:style>
  <w:style w:type="paragraph" w:customStyle="1" w:styleId="E5BABAA0D2EF4228A9DA0AF21F34E123">
    <w:name w:val="E5BABAA0D2EF4228A9DA0AF21F34E123"/>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9597A8E6FD7942859A78158F27B13951">
    <w:name w:val="9597A8E6FD7942859A78158F27B13951"/>
  </w:style>
  <w:style w:type="paragraph" w:customStyle="1" w:styleId="D21428B53C3C44448F8762440427FE73">
    <w:name w:val="D21428B53C3C44448F8762440427FE73"/>
  </w:style>
  <w:style w:type="paragraph" w:customStyle="1" w:styleId="DD8C399018A44D4CABFB3B33878E7284">
    <w:name w:val="DD8C399018A44D4CABFB3B33878E7284"/>
  </w:style>
  <w:style w:type="paragraph" w:customStyle="1" w:styleId="978ACC5C324A47B88887549A6767A7F1">
    <w:name w:val="978ACC5C324A47B88887549A6767A7F1"/>
  </w:style>
  <w:style w:type="paragraph" w:customStyle="1" w:styleId="F14B3744EDFA408AA4CF2DFC6E1F9F7C">
    <w:name w:val="F14B3744EDFA408AA4CF2DFC6E1F9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F569529-DE69-4A5D-A23C-9538D763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guyvaccaro@live.com</dc:creator>
  <cp:lastModifiedBy>Guy Vaccaro</cp:lastModifiedBy>
  <cp:revision>2</cp:revision>
  <dcterms:created xsi:type="dcterms:W3CDTF">2013-09-20T13:00:00Z</dcterms:created>
  <dcterms:modified xsi:type="dcterms:W3CDTF">2013-09-20T13:01:00Z</dcterms:modified>
</cp:coreProperties>
</file>