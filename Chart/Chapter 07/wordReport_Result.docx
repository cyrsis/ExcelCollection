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BC4" w:rsidRDefault="00E62BC4" w:rsidP="00E62BC4"/>
    <w:p w:rsidR="00E62BC4" w:rsidRDefault="00E62BC4" w:rsidP="00E62BC4"/>
    <w:p w:rsidR="00E62BC4" w:rsidRDefault="00E62BC4" w:rsidP="00E62BC4"/>
    <w:p w:rsidR="00E62BC4" w:rsidRDefault="00E62BC4" w:rsidP="00E62BC4">
      <w:pPr>
        <w:pStyle w:val="Heading1"/>
      </w:pPr>
      <w:r>
        <w:t>Heading 1</w:t>
      </w:r>
    </w:p>
    <w:p w:rsidR="00E62BC4" w:rsidRDefault="00E62BC4" w:rsidP="00E62BC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62BC4" w:rsidRDefault="008577CF" w:rsidP="00E62BC4">
      <w:pPr>
        <w:pStyle w:val="Heading2"/>
      </w:pPr>
      <w:bookmarkStart w:id="0" w:name="_GoBack"/>
      <w:r>
        <w:rPr>
          <w:noProof/>
          <w:lang w:eastAsia="en-US"/>
        </w:rPr>
        <w:drawing>
          <wp:anchor distT="0" distB="0" distL="114300" distR="114300" simplePos="0" relativeHeight="251658240" behindDoc="0" locked="0" layoutInCell="1" allowOverlap="1" wp14:anchorId="4B8B9860" wp14:editId="456167E7">
            <wp:simplePos x="0" y="0"/>
            <wp:positionH relativeFrom="margin">
              <wp:align>left</wp:align>
            </wp:positionH>
            <wp:positionV relativeFrom="paragraph">
              <wp:posOffset>203835</wp:posOffset>
            </wp:positionV>
            <wp:extent cx="3581400" cy="25908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bookmarkEnd w:id="0"/>
      <w:r w:rsidR="00E62BC4">
        <w:t>Heading 2</w:t>
      </w:r>
    </w:p>
    <w:p w:rsidR="00E62BC4" w:rsidRDefault="00E62BC4" w:rsidP="00E62BC4">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E62BC4" w:rsidRDefault="00E62BC4" w:rsidP="00E62BC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62BC4" w:rsidRDefault="00E62BC4" w:rsidP="00E62BC4">
      <w:pPr>
        <w:pStyle w:val="Heading3"/>
        <w:rPr>
          <w:color w:val="848057" w:themeColor="accent1" w:themeShade="BF"/>
        </w:rPr>
      </w:pPr>
      <w:r>
        <w:rPr>
          <w:color w:val="848057" w:themeColor="accent1" w:themeShade="BF"/>
        </w:rPr>
        <w:t>Heading 3</w:t>
      </w:r>
    </w:p>
    <w:p w:rsidR="00E62BC4" w:rsidRDefault="00E62BC4" w:rsidP="00E62BC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B5090" w:rsidRPr="00E62BC4" w:rsidRDefault="002B5090" w:rsidP="00E62BC4"/>
    <w:sectPr w:rsidR="002B5090" w:rsidRPr="00E62BC4">
      <w:headerReference w:type="even" r:id="rId8"/>
      <w:headerReference w:type="default" r:id="rId9"/>
      <w:footerReference w:type="even" r:id="rId10"/>
      <w:footerReference w:type="default" r:id="rId11"/>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4E0" w:rsidRDefault="005F34E0">
      <w:pPr>
        <w:spacing w:after="0" w:line="240" w:lineRule="auto"/>
      </w:pPr>
      <w:r>
        <w:separator/>
      </w:r>
    </w:p>
  </w:endnote>
  <w:endnote w:type="continuationSeparator" w:id="0">
    <w:p w:rsidR="005F34E0" w:rsidRDefault="005F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5F34E0">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B5090" w:rsidRDefault="005F34E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2B5090" w:rsidRDefault="005F34E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5F34E0">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B5090" w:rsidRDefault="005F34E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577CF">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2B5090" w:rsidRDefault="005F34E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577CF">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4E0" w:rsidRDefault="005F34E0">
      <w:pPr>
        <w:spacing w:after="0" w:line="240" w:lineRule="auto"/>
      </w:pPr>
      <w:r>
        <w:separator/>
      </w:r>
    </w:p>
  </w:footnote>
  <w:footnote w:type="continuationSeparator" w:id="0">
    <w:p w:rsidR="005F34E0" w:rsidRDefault="005F3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5F34E0">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F14B3744EDFA408AA4CF2DFC6E1F9F7C"/>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5F34E0">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F14B3744EDFA408AA4CF2DFC6E1F9F7C"/>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5F34E0">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8FBCAA6"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5F34E0">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3177CC1"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5F34E0">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5F34E0">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D0"/>
    <w:rsid w:val="002B5090"/>
    <w:rsid w:val="005F34E0"/>
    <w:rsid w:val="008577CF"/>
    <w:rsid w:val="008714D0"/>
    <w:rsid w:val="00E62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B503B1-5B2D-4905-A6C2-9E504EBF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Adjacency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Clients\ExcelMiniTitles\03-ChartsInDetail\WorkingFiles\Chapter%2007\chartsJan20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JanSales!$A$3</c:f>
              <c:strCache>
                <c:ptCount val="1"/>
                <c:pt idx="0">
                  <c:v>North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JanSales!$B$2:$H$2</c:f>
              <c:strCache>
                <c:ptCount val="7"/>
                <c:pt idx="0">
                  <c:v>Cars Sold 
$</c:v>
                </c:pt>
                <c:pt idx="1">
                  <c:v>Planes Sold 
$</c:v>
                </c:pt>
                <c:pt idx="2">
                  <c:v>Bikes Sold 
$</c:v>
                </c:pt>
                <c:pt idx="3">
                  <c:v>Helicopters Sold
$</c:v>
                </c:pt>
                <c:pt idx="4">
                  <c:v>Speed Boats Sold 
$</c:v>
                </c:pt>
                <c:pt idx="5">
                  <c:v>Horses Sold 
$</c:v>
                </c:pt>
                <c:pt idx="6">
                  <c:v>Caravans Sold 
$</c:v>
                </c:pt>
              </c:strCache>
            </c:strRef>
          </c:cat>
          <c:val>
            <c:numRef>
              <c:f>JanSales!$B$3:$H$3</c:f>
              <c:numCache>
                <c:formatCode>0</c:formatCode>
                <c:ptCount val="7"/>
                <c:pt idx="0">
                  <c:v>245</c:v>
                </c:pt>
                <c:pt idx="1">
                  <c:v>34</c:v>
                </c:pt>
                <c:pt idx="2">
                  <c:v>345</c:v>
                </c:pt>
                <c:pt idx="3">
                  <c:v>656</c:v>
                </c:pt>
                <c:pt idx="4">
                  <c:v>967</c:v>
                </c:pt>
                <c:pt idx="5">
                  <c:v>1278</c:v>
                </c:pt>
                <c:pt idx="6">
                  <c:v>1589</c:v>
                </c:pt>
              </c:numCache>
            </c:numRef>
          </c:val>
        </c:ser>
        <c:ser>
          <c:idx val="1"/>
          <c:order val="1"/>
          <c:tx>
            <c:strRef>
              <c:f>JanSales!$A$4</c:f>
              <c:strCache>
                <c:ptCount val="1"/>
                <c:pt idx="0">
                  <c:v>South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JanSales!$B$2:$H$2</c:f>
              <c:strCache>
                <c:ptCount val="7"/>
                <c:pt idx="0">
                  <c:v>Cars Sold 
$</c:v>
                </c:pt>
                <c:pt idx="1">
                  <c:v>Planes Sold 
$</c:v>
                </c:pt>
                <c:pt idx="2">
                  <c:v>Bikes Sold 
$</c:v>
                </c:pt>
                <c:pt idx="3">
                  <c:v>Helicopters Sold
$</c:v>
                </c:pt>
                <c:pt idx="4">
                  <c:v>Speed Boats Sold 
$</c:v>
                </c:pt>
                <c:pt idx="5">
                  <c:v>Horses Sold 
$</c:v>
                </c:pt>
                <c:pt idx="6">
                  <c:v>Caravans Sold 
$</c:v>
                </c:pt>
              </c:strCache>
            </c:strRef>
          </c:cat>
          <c:val>
            <c:numRef>
              <c:f>JanSales!$B$4:$H$4</c:f>
              <c:numCache>
                <c:formatCode>0</c:formatCode>
                <c:ptCount val="7"/>
                <c:pt idx="0">
                  <c:v>457</c:v>
                </c:pt>
                <c:pt idx="1">
                  <c:v>54</c:v>
                </c:pt>
                <c:pt idx="2">
                  <c:v>1234</c:v>
                </c:pt>
                <c:pt idx="3">
                  <c:v>2414</c:v>
                </c:pt>
                <c:pt idx="4">
                  <c:v>3594</c:v>
                </c:pt>
                <c:pt idx="5">
                  <c:v>4774</c:v>
                </c:pt>
                <c:pt idx="6">
                  <c:v>100</c:v>
                </c:pt>
              </c:numCache>
            </c:numRef>
          </c:val>
        </c:ser>
        <c:ser>
          <c:idx val="2"/>
          <c:order val="2"/>
          <c:tx>
            <c:strRef>
              <c:f>JanSales!$A$5</c:f>
              <c:strCache>
                <c:ptCount val="1"/>
                <c:pt idx="0">
                  <c:v>East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JanSales!$B$2:$H$2</c:f>
              <c:strCache>
                <c:ptCount val="7"/>
                <c:pt idx="0">
                  <c:v>Cars Sold 
$</c:v>
                </c:pt>
                <c:pt idx="1">
                  <c:v>Planes Sold 
$</c:v>
                </c:pt>
                <c:pt idx="2">
                  <c:v>Bikes Sold 
$</c:v>
                </c:pt>
                <c:pt idx="3">
                  <c:v>Helicopters Sold
$</c:v>
                </c:pt>
                <c:pt idx="4">
                  <c:v>Speed Boats Sold 
$</c:v>
                </c:pt>
                <c:pt idx="5">
                  <c:v>Horses Sold 
$</c:v>
                </c:pt>
                <c:pt idx="6">
                  <c:v>Caravans Sold 
$</c:v>
                </c:pt>
              </c:strCache>
            </c:strRef>
          </c:cat>
          <c:val>
            <c:numRef>
              <c:f>JanSales!$B$5:$H$5</c:f>
              <c:numCache>
                <c:formatCode>0</c:formatCode>
                <c:ptCount val="7"/>
                <c:pt idx="0">
                  <c:v>1346</c:v>
                </c:pt>
                <c:pt idx="1">
                  <c:v>21</c:v>
                </c:pt>
                <c:pt idx="2">
                  <c:v>476</c:v>
                </c:pt>
                <c:pt idx="3">
                  <c:v>931</c:v>
                </c:pt>
                <c:pt idx="4">
                  <c:v>1386</c:v>
                </c:pt>
                <c:pt idx="5">
                  <c:v>12</c:v>
                </c:pt>
                <c:pt idx="6">
                  <c:v>2296</c:v>
                </c:pt>
              </c:numCache>
            </c:numRef>
          </c:val>
        </c:ser>
        <c:ser>
          <c:idx val="3"/>
          <c:order val="3"/>
          <c:tx>
            <c:strRef>
              <c:f>JanSales!$A$6</c:f>
              <c:strCache>
                <c:ptCount val="1"/>
                <c:pt idx="0">
                  <c:v>West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JanSales!$B$2:$H$2</c:f>
              <c:strCache>
                <c:ptCount val="7"/>
                <c:pt idx="0">
                  <c:v>Cars Sold 
$</c:v>
                </c:pt>
                <c:pt idx="1">
                  <c:v>Planes Sold 
$</c:v>
                </c:pt>
                <c:pt idx="2">
                  <c:v>Bikes Sold 
$</c:v>
                </c:pt>
                <c:pt idx="3">
                  <c:v>Helicopters Sold
$</c:v>
                </c:pt>
                <c:pt idx="4">
                  <c:v>Speed Boats Sold 
$</c:v>
                </c:pt>
                <c:pt idx="5">
                  <c:v>Horses Sold 
$</c:v>
                </c:pt>
                <c:pt idx="6">
                  <c:v>Caravans Sold 
$</c:v>
                </c:pt>
              </c:strCache>
            </c:strRef>
          </c:cat>
          <c:val>
            <c:numRef>
              <c:f>JanSales!$B$6:$H$6</c:f>
              <c:numCache>
                <c:formatCode>0</c:formatCode>
                <c:ptCount val="7"/>
                <c:pt idx="0">
                  <c:v>364</c:v>
                </c:pt>
                <c:pt idx="1">
                  <c:v>7</c:v>
                </c:pt>
                <c:pt idx="2">
                  <c:v>365</c:v>
                </c:pt>
                <c:pt idx="3">
                  <c:v>723</c:v>
                </c:pt>
                <c:pt idx="4">
                  <c:v>1081</c:v>
                </c:pt>
                <c:pt idx="5">
                  <c:v>1439</c:v>
                </c:pt>
                <c:pt idx="6">
                  <c:v>1797</c:v>
                </c:pt>
              </c:numCache>
            </c:numRef>
          </c:val>
        </c:ser>
        <c:dLbls>
          <c:showLegendKey val="0"/>
          <c:showVal val="0"/>
          <c:showCatName val="0"/>
          <c:showSerName val="0"/>
          <c:showPercent val="0"/>
          <c:showBubbleSize val="0"/>
        </c:dLbls>
        <c:gapWidth val="100"/>
        <c:overlap val="-24"/>
        <c:axId val="312266128"/>
        <c:axId val="312269264"/>
      </c:barChart>
      <c:catAx>
        <c:axId val="3122661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69264"/>
        <c:crosses val="autoZero"/>
        <c:auto val="1"/>
        <c:lblAlgn val="ctr"/>
        <c:lblOffset val="100"/>
        <c:noMultiLvlLbl val="0"/>
      </c:catAx>
      <c:valAx>
        <c:axId val="312269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6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4B3744EDFA408AA4CF2DFC6E1F9F7C"/>
        <w:category>
          <w:name w:val="General"/>
          <w:gallery w:val="placeholder"/>
        </w:category>
        <w:types>
          <w:type w:val="bbPlcHdr"/>
        </w:types>
        <w:behaviors>
          <w:behavior w:val="content"/>
        </w:behaviors>
        <w:guid w:val="{6058CDCC-0153-4312-859A-EAC179FCAFE8}"/>
      </w:docPartPr>
      <w:docPartBody>
        <w:p w:rsidR="00000000" w:rsidRDefault="00AD1D3E">
          <w:pPr>
            <w:pStyle w:val="F14B3744EDFA408AA4CF2DFC6E1F9F7C"/>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3E"/>
    <w:rsid w:val="00AD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722E5769D4B09863CE53154B8C976">
    <w:name w:val="49B722E5769D4B09863CE53154B8C976"/>
  </w:style>
  <w:style w:type="character" w:styleId="PlaceholderText">
    <w:name w:val="Placeholder Text"/>
    <w:basedOn w:val="DefaultParagraphFont"/>
    <w:uiPriority w:val="99"/>
    <w:rPr>
      <w:color w:val="808080"/>
    </w:rPr>
  </w:style>
  <w:style w:type="paragraph" w:customStyle="1" w:styleId="E5BABAA0D2EF4228A9DA0AF21F34E123">
    <w:name w:val="E5BABAA0D2EF4228A9DA0AF21F34E123"/>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9597A8E6FD7942859A78158F27B13951">
    <w:name w:val="9597A8E6FD7942859A78158F27B13951"/>
  </w:style>
  <w:style w:type="paragraph" w:customStyle="1" w:styleId="D21428B53C3C44448F8762440427FE73">
    <w:name w:val="D21428B53C3C44448F8762440427FE73"/>
  </w:style>
  <w:style w:type="paragraph" w:customStyle="1" w:styleId="DD8C399018A44D4CABFB3B33878E7284">
    <w:name w:val="DD8C399018A44D4CABFB3B33878E7284"/>
  </w:style>
  <w:style w:type="paragraph" w:customStyle="1" w:styleId="978ACC5C324A47B88887549A6767A7F1">
    <w:name w:val="978ACC5C324A47B88887549A6767A7F1"/>
  </w:style>
  <w:style w:type="paragraph" w:customStyle="1" w:styleId="F14B3744EDFA408AA4CF2DFC6E1F9F7C">
    <w:name w:val="F14B3744EDFA408AA4CF2DFC6E1F9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5E2ABE-6F5A-49B6-AFDB-0B2EF377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11</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guyvaccaro@live.com</dc:creator>
  <cp:lastModifiedBy>Guy Vaccaro</cp:lastModifiedBy>
  <cp:revision>2</cp:revision>
  <dcterms:created xsi:type="dcterms:W3CDTF">2013-09-20T13:12:00Z</dcterms:created>
  <dcterms:modified xsi:type="dcterms:W3CDTF">2013-09-20T13:12:00Z</dcterms:modified>
</cp:coreProperties>
</file>